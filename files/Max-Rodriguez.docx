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W w:w="54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182"/>
        <w:gridCol w:w="305"/>
        <w:gridCol w:w="305"/>
        <w:gridCol w:w="468"/>
        <w:gridCol w:w="450"/>
        <w:gridCol w:w="4500"/>
      </w:tblGrid>
      <w:tr w:rsidR="00965E70" w:rsidRPr="00162614" w14:paraId="03D723B1" w14:textId="77777777" w:rsidTr="00D25D8B">
        <w:trPr>
          <w:trHeight w:val="559"/>
        </w:trPr>
        <w:tc>
          <w:tcPr>
            <w:tcW w:w="4410" w:type="dxa"/>
            <w:vMerge w:val="restart"/>
          </w:tcPr>
          <w:p w14:paraId="48ED5B6C" w14:textId="220254A2" w:rsidR="00965E70" w:rsidRPr="004324AE" w:rsidRDefault="00965E70" w:rsidP="00D8505D">
            <w:pPr>
              <w:pStyle w:val="Title"/>
            </w:pPr>
            <w:r w:rsidRPr="004324AE">
              <w:t>Max</w:t>
            </w:r>
          </w:p>
          <w:p w14:paraId="54D927F6" w14:textId="54ED688F" w:rsidR="00965E70" w:rsidRPr="00162614" w:rsidRDefault="00965E70" w:rsidP="00D8505D">
            <w:pPr>
              <w:pStyle w:val="Subtitle"/>
            </w:pPr>
            <w:r w:rsidRPr="004324AE">
              <w:rPr>
                <w:color w:val="FFFFFF" w:themeColor="background1"/>
              </w:rPr>
              <w:t>rodriguez</w:t>
            </w:r>
          </w:p>
        </w:tc>
        <w:tc>
          <w:tcPr>
            <w:tcW w:w="182" w:type="dxa"/>
          </w:tcPr>
          <w:p w14:paraId="29DEDE29" w14:textId="77777777" w:rsidR="00965E70" w:rsidRPr="00162614" w:rsidRDefault="00965E70"/>
        </w:tc>
        <w:tc>
          <w:tcPr>
            <w:tcW w:w="305" w:type="dxa"/>
          </w:tcPr>
          <w:p w14:paraId="15DD8AE6" w14:textId="77777777" w:rsidR="00965E70" w:rsidRPr="00162614" w:rsidRDefault="00965E70"/>
        </w:tc>
        <w:tc>
          <w:tcPr>
            <w:tcW w:w="305" w:type="dxa"/>
          </w:tcPr>
          <w:p w14:paraId="6F265F03" w14:textId="77777777" w:rsidR="00965E70" w:rsidRPr="00162614" w:rsidRDefault="00965E70"/>
        </w:tc>
        <w:tc>
          <w:tcPr>
            <w:tcW w:w="468" w:type="dxa"/>
          </w:tcPr>
          <w:p w14:paraId="65FDA3E8" w14:textId="4A0DFE31" w:rsidR="00965E70" w:rsidRPr="00162614" w:rsidRDefault="00965E70"/>
        </w:tc>
        <w:tc>
          <w:tcPr>
            <w:tcW w:w="4950" w:type="dxa"/>
            <w:gridSpan w:val="2"/>
            <w:tcBorders>
              <w:bottom w:val="single" w:sz="4" w:space="0" w:color="3A8C95" w:themeColor="accent5" w:themeShade="80"/>
            </w:tcBorders>
          </w:tcPr>
          <w:p w14:paraId="4E85F364" w14:textId="41473D9D" w:rsidR="00965E70" w:rsidRPr="00162614" w:rsidRDefault="00965E70" w:rsidP="006C0673">
            <w:pPr>
              <w:pStyle w:val="Heading3"/>
              <w:outlineLvl w:val="2"/>
            </w:pPr>
            <w:r w:rsidRPr="000E424A">
              <w:t>Software Developer</w:t>
            </w:r>
          </w:p>
        </w:tc>
      </w:tr>
      <w:tr w:rsidR="00965E70" w:rsidRPr="00162614" w14:paraId="3DE846AD" w14:textId="77777777" w:rsidTr="00D25D8B">
        <w:trPr>
          <w:trHeight w:val="558"/>
        </w:trPr>
        <w:tc>
          <w:tcPr>
            <w:tcW w:w="4410" w:type="dxa"/>
            <w:vMerge/>
          </w:tcPr>
          <w:p w14:paraId="6F80E10A" w14:textId="77777777" w:rsidR="00965E70" w:rsidRPr="00162614" w:rsidRDefault="00965E70" w:rsidP="003E7783">
            <w:pPr>
              <w:pStyle w:val="Heading1"/>
              <w:ind w:left="-113"/>
              <w:outlineLvl w:val="0"/>
            </w:pPr>
          </w:p>
        </w:tc>
        <w:tc>
          <w:tcPr>
            <w:tcW w:w="182" w:type="dxa"/>
          </w:tcPr>
          <w:p w14:paraId="3E462F20" w14:textId="77777777" w:rsidR="00965E70" w:rsidRPr="00162614" w:rsidRDefault="00965E70"/>
        </w:tc>
        <w:tc>
          <w:tcPr>
            <w:tcW w:w="305" w:type="dxa"/>
          </w:tcPr>
          <w:p w14:paraId="64C13610" w14:textId="77777777" w:rsidR="00965E70" w:rsidRPr="00162614" w:rsidRDefault="00965E70"/>
        </w:tc>
        <w:tc>
          <w:tcPr>
            <w:tcW w:w="305" w:type="dxa"/>
          </w:tcPr>
          <w:p w14:paraId="6343ED29" w14:textId="77777777" w:rsidR="00965E70" w:rsidRPr="00162614" w:rsidRDefault="00965E70"/>
        </w:tc>
        <w:tc>
          <w:tcPr>
            <w:tcW w:w="468" w:type="dxa"/>
          </w:tcPr>
          <w:p w14:paraId="258AA715" w14:textId="2E17DE8B" w:rsidR="00965E70" w:rsidRPr="00162614" w:rsidRDefault="00965E70"/>
        </w:tc>
        <w:tc>
          <w:tcPr>
            <w:tcW w:w="4950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53389CE8" w14:textId="2CA65747" w:rsidR="00965E70" w:rsidRPr="00162614" w:rsidRDefault="00965E70" w:rsidP="005E0657">
            <w:pPr>
              <w:pStyle w:val="Heading4"/>
              <w:outlineLvl w:val="3"/>
            </w:pPr>
            <w:r w:rsidRPr="000E424A">
              <w:rPr>
                <w:color w:val="FFFFFF" w:themeColor="background1"/>
              </w:rPr>
              <w:t>Web Developer</w:t>
            </w:r>
          </w:p>
        </w:tc>
      </w:tr>
      <w:tr w:rsidR="00965E70" w:rsidRPr="00162614" w14:paraId="01895216" w14:textId="77777777" w:rsidTr="00D25D8B">
        <w:trPr>
          <w:trHeight w:val="1191"/>
        </w:trPr>
        <w:tc>
          <w:tcPr>
            <w:tcW w:w="4410" w:type="dxa"/>
            <w:vMerge/>
          </w:tcPr>
          <w:p w14:paraId="12EC1EE3" w14:textId="77777777" w:rsidR="00965E70" w:rsidRDefault="00965E70" w:rsidP="003E7783">
            <w:pPr>
              <w:pStyle w:val="Heading1"/>
              <w:ind w:left="-113"/>
              <w:outlineLvl w:val="0"/>
            </w:pPr>
          </w:p>
        </w:tc>
        <w:tc>
          <w:tcPr>
            <w:tcW w:w="182" w:type="dxa"/>
          </w:tcPr>
          <w:p w14:paraId="07699B3F" w14:textId="77777777" w:rsidR="00965E70" w:rsidRDefault="00965E70"/>
        </w:tc>
        <w:tc>
          <w:tcPr>
            <w:tcW w:w="305" w:type="dxa"/>
          </w:tcPr>
          <w:p w14:paraId="2E4A7F5D" w14:textId="77777777" w:rsidR="00965E70" w:rsidRDefault="00965E70"/>
        </w:tc>
        <w:tc>
          <w:tcPr>
            <w:tcW w:w="305" w:type="dxa"/>
          </w:tcPr>
          <w:p w14:paraId="7B04E1D5" w14:textId="77777777" w:rsidR="00965E70" w:rsidRDefault="00965E70"/>
        </w:tc>
        <w:tc>
          <w:tcPr>
            <w:tcW w:w="468" w:type="dxa"/>
          </w:tcPr>
          <w:p w14:paraId="79757CE0" w14:textId="3FEE2692" w:rsidR="00965E70" w:rsidRDefault="00965E70"/>
        </w:tc>
        <w:tc>
          <w:tcPr>
            <w:tcW w:w="4950" w:type="dxa"/>
            <w:gridSpan w:val="2"/>
            <w:tcBorders>
              <w:top w:val="single" w:sz="4" w:space="0" w:color="3A8C95" w:themeColor="accent5" w:themeShade="80"/>
            </w:tcBorders>
          </w:tcPr>
          <w:p w14:paraId="2B449809" w14:textId="07A4E469" w:rsidR="00965E70" w:rsidRPr="008D4A99" w:rsidRDefault="004D471D" w:rsidP="008D4A99">
            <w:pPr>
              <w:pStyle w:val="Heading5"/>
              <w:outlineLvl w:val="4"/>
            </w:pPr>
            <w:r w:rsidRPr="000E424A">
              <w:rPr>
                <w:color w:val="FFFFFF" w:themeColor="background1"/>
              </w:rPr>
              <w:t>Information Technology</w:t>
            </w:r>
          </w:p>
        </w:tc>
      </w:tr>
      <w:tr w:rsidR="00965E70" w:rsidRPr="00162614" w14:paraId="4711E164" w14:textId="77777777" w:rsidTr="00D25D8B">
        <w:trPr>
          <w:trHeight w:val="850"/>
        </w:trPr>
        <w:tc>
          <w:tcPr>
            <w:tcW w:w="4410" w:type="dxa"/>
            <w:vAlign w:val="center"/>
          </w:tcPr>
          <w:p w14:paraId="0C1ECE0B" w14:textId="77777777" w:rsidR="00965E70" w:rsidRDefault="00044463" w:rsidP="00D8505D">
            <w:pPr>
              <w:pStyle w:val="Heading1"/>
              <w:outlineLvl w:val="0"/>
            </w:pPr>
            <w:sdt>
              <w:sdtPr>
                <w:rPr>
                  <w:color w:val="auto"/>
                </w:rPr>
                <w:id w:val="-1357266435"/>
                <w:placeholder>
                  <w:docPart w:val="3BD4031A456D44D5ABBDF0A81C7150E0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PROFILE</w:t>
                </w:r>
              </w:sdtContent>
            </w:sdt>
          </w:p>
        </w:tc>
        <w:tc>
          <w:tcPr>
            <w:tcW w:w="182" w:type="dxa"/>
          </w:tcPr>
          <w:p w14:paraId="14D32A61" w14:textId="77777777" w:rsidR="00965E70" w:rsidRDefault="00965E70"/>
        </w:tc>
        <w:tc>
          <w:tcPr>
            <w:tcW w:w="305" w:type="dxa"/>
          </w:tcPr>
          <w:p w14:paraId="3328E665" w14:textId="77777777" w:rsidR="00965E70" w:rsidRDefault="00965E70"/>
        </w:tc>
        <w:tc>
          <w:tcPr>
            <w:tcW w:w="305" w:type="dxa"/>
          </w:tcPr>
          <w:p w14:paraId="431B7D45" w14:textId="77777777" w:rsidR="00965E70" w:rsidRDefault="00965E70"/>
        </w:tc>
        <w:tc>
          <w:tcPr>
            <w:tcW w:w="468" w:type="dxa"/>
          </w:tcPr>
          <w:p w14:paraId="040D9AEE" w14:textId="05589A6C" w:rsidR="00965E70" w:rsidRDefault="00965E70"/>
        </w:tc>
        <w:tc>
          <w:tcPr>
            <w:tcW w:w="4950" w:type="dxa"/>
            <w:gridSpan w:val="2"/>
            <w:vAlign w:val="center"/>
          </w:tcPr>
          <w:p w14:paraId="18FD4377" w14:textId="77777777" w:rsidR="00965E70" w:rsidRPr="00C45D7E" w:rsidRDefault="00044463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rPr>
                  <w:color w:val="auto"/>
                </w:rPr>
                <w:id w:val="-797608129"/>
                <w:placeholder>
                  <w:docPart w:val="84A0B9D8CB6D40B89433839319E34ACA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CONTACT</w:t>
                </w:r>
              </w:sdtContent>
            </w:sdt>
          </w:p>
        </w:tc>
      </w:tr>
      <w:tr w:rsidR="00965E70" w:rsidRPr="00162614" w14:paraId="5A47AA1F" w14:textId="77777777" w:rsidTr="00D25D8B">
        <w:trPr>
          <w:trHeight w:val="639"/>
        </w:trPr>
        <w:tc>
          <w:tcPr>
            <w:tcW w:w="4410" w:type="dxa"/>
            <w:vMerge w:val="restart"/>
            <w:vAlign w:val="center"/>
          </w:tcPr>
          <w:p w14:paraId="49200DD4" w14:textId="3D5CA634" w:rsidR="00965E70" w:rsidRPr="00353E6F" w:rsidRDefault="004D471D" w:rsidP="008D4A99">
            <w:pPr>
              <w:rPr>
                <w:color w:val="595959" w:themeColor="text1" w:themeTint="A6"/>
              </w:rPr>
            </w:pPr>
            <w:r w:rsidRPr="00353E6F">
              <w:rPr>
                <w:color w:val="595959" w:themeColor="text1" w:themeTint="A6"/>
              </w:rPr>
              <w:t>Highly focus</w:t>
            </w:r>
            <w:r w:rsidR="00755B56" w:rsidRPr="00353E6F">
              <w:rPr>
                <w:color w:val="595959" w:themeColor="text1" w:themeTint="A6"/>
              </w:rPr>
              <w:t>ed</w:t>
            </w:r>
            <w:r w:rsidRPr="00353E6F">
              <w:rPr>
                <w:color w:val="595959" w:themeColor="text1" w:themeTint="A6"/>
              </w:rPr>
              <w:t xml:space="preserve"> individual with deep interest on engineering, technology and science. </w:t>
            </w:r>
            <w:r w:rsidR="00755B56" w:rsidRPr="00353E6F">
              <w:rPr>
                <w:color w:val="595959" w:themeColor="text1" w:themeTint="A6"/>
              </w:rPr>
              <w:t xml:space="preserve">Have been exposed to IT since a very young age and enjoy contributing to </w:t>
            </w:r>
            <w:r w:rsidR="00FA2897" w:rsidRPr="00353E6F">
              <w:rPr>
                <w:color w:val="595959" w:themeColor="text1" w:themeTint="A6"/>
              </w:rPr>
              <w:t>Open-Source</w:t>
            </w:r>
            <w:r w:rsidR="00755B56" w:rsidRPr="00353E6F">
              <w:rPr>
                <w:color w:val="595959" w:themeColor="text1" w:themeTint="A6"/>
              </w:rPr>
              <w:t xml:space="preserve"> projects.</w:t>
            </w:r>
          </w:p>
          <w:p w14:paraId="6399BBB3" w14:textId="77777777" w:rsidR="00755B56" w:rsidRPr="00353E6F" w:rsidRDefault="00755B56" w:rsidP="008D4A99">
            <w:pPr>
              <w:rPr>
                <w:color w:val="595959" w:themeColor="text1" w:themeTint="A6"/>
              </w:rPr>
            </w:pPr>
          </w:p>
          <w:p w14:paraId="1400A185" w14:textId="56DB8AA7" w:rsidR="00755B56" w:rsidRPr="000F3FE2" w:rsidRDefault="00755B56" w:rsidP="008D4A99">
            <w:r w:rsidRPr="00353E6F">
              <w:rPr>
                <w:color w:val="595959" w:themeColor="text1" w:themeTint="A6"/>
              </w:rPr>
              <w:t xml:space="preserve">Looking to achieve an </w:t>
            </w:r>
            <w:r w:rsidR="00895C7B" w:rsidRPr="00353E6F">
              <w:rPr>
                <w:color w:val="595959" w:themeColor="text1" w:themeTint="A6"/>
              </w:rPr>
              <w:t>associate degree</w:t>
            </w:r>
            <w:r w:rsidRPr="00353E6F">
              <w:rPr>
                <w:color w:val="595959" w:themeColor="text1" w:themeTint="A6"/>
              </w:rPr>
              <w:t xml:space="preserve"> </w:t>
            </w:r>
            <w:r w:rsidR="00BA52A9" w:rsidRPr="00353E6F">
              <w:rPr>
                <w:color w:val="595959" w:themeColor="text1" w:themeTint="A6"/>
              </w:rPr>
              <w:t>in</w:t>
            </w:r>
            <w:r w:rsidRPr="00353E6F">
              <w:rPr>
                <w:color w:val="595959" w:themeColor="text1" w:themeTint="A6"/>
              </w:rPr>
              <w:t xml:space="preserve"> Computer Programing and Systems Analysis after graduating High School.</w:t>
            </w:r>
          </w:p>
        </w:tc>
        <w:tc>
          <w:tcPr>
            <w:tcW w:w="182" w:type="dxa"/>
            <w:vMerge w:val="restart"/>
          </w:tcPr>
          <w:p w14:paraId="77412190" w14:textId="77777777" w:rsidR="00965E70" w:rsidRDefault="00965E70"/>
        </w:tc>
        <w:tc>
          <w:tcPr>
            <w:tcW w:w="305" w:type="dxa"/>
          </w:tcPr>
          <w:p w14:paraId="20838303" w14:textId="77777777" w:rsidR="00965E70" w:rsidRDefault="00965E70"/>
        </w:tc>
        <w:tc>
          <w:tcPr>
            <w:tcW w:w="305" w:type="dxa"/>
          </w:tcPr>
          <w:p w14:paraId="7045BC5D" w14:textId="77777777" w:rsidR="00965E70" w:rsidRDefault="00965E70"/>
        </w:tc>
        <w:tc>
          <w:tcPr>
            <w:tcW w:w="468" w:type="dxa"/>
            <w:vMerge w:val="restart"/>
            <w:vAlign w:val="center"/>
          </w:tcPr>
          <w:p w14:paraId="18B17EA3" w14:textId="10A18BF9" w:rsidR="00965E70" w:rsidRDefault="00965E70"/>
        </w:tc>
        <w:tc>
          <w:tcPr>
            <w:tcW w:w="450" w:type="dxa"/>
            <w:vAlign w:val="center"/>
          </w:tcPr>
          <w:p w14:paraId="6C53E74A" w14:textId="77777777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1251B466" wp14:editId="6382634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69DCE4F0" w14:textId="76E20A6D" w:rsidR="00965E70" w:rsidRPr="008D4A99" w:rsidRDefault="00965E70" w:rsidP="00E270D1">
            <w:pPr>
              <w:pStyle w:val="Contact1"/>
            </w:pPr>
            <w:r>
              <w:t>+1 (623)-300-5702</w:t>
            </w:r>
          </w:p>
        </w:tc>
      </w:tr>
      <w:tr w:rsidR="00965E70" w:rsidRPr="00162614" w14:paraId="350DE06F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0A56466D" w14:textId="77777777" w:rsidR="00965E70" w:rsidRPr="000F3FE2" w:rsidRDefault="00965E70" w:rsidP="008D4A99"/>
        </w:tc>
        <w:tc>
          <w:tcPr>
            <w:tcW w:w="182" w:type="dxa"/>
            <w:vMerge/>
          </w:tcPr>
          <w:p w14:paraId="2AD86AF0" w14:textId="77777777" w:rsidR="00965E70" w:rsidRDefault="00965E70"/>
        </w:tc>
        <w:tc>
          <w:tcPr>
            <w:tcW w:w="305" w:type="dxa"/>
          </w:tcPr>
          <w:p w14:paraId="5952D29F" w14:textId="77777777" w:rsidR="00965E70" w:rsidRDefault="00965E70"/>
        </w:tc>
        <w:tc>
          <w:tcPr>
            <w:tcW w:w="305" w:type="dxa"/>
          </w:tcPr>
          <w:p w14:paraId="5966F3EE" w14:textId="77777777" w:rsidR="00965E70" w:rsidRDefault="00965E70"/>
        </w:tc>
        <w:tc>
          <w:tcPr>
            <w:tcW w:w="468" w:type="dxa"/>
            <w:vMerge/>
            <w:vAlign w:val="center"/>
          </w:tcPr>
          <w:p w14:paraId="4B8B3A86" w14:textId="3E58376B" w:rsidR="00965E70" w:rsidRDefault="00965E70"/>
        </w:tc>
        <w:tc>
          <w:tcPr>
            <w:tcW w:w="450" w:type="dxa"/>
            <w:vAlign w:val="center"/>
          </w:tcPr>
          <w:p w14:paraId="37510F81" w14:textId="0A4AD4A7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73CCBDD7" wp14:editId="109BE3A2">
                  <wp:extent cx="135255" cy="101600"/>
                  <wp:effectExtent l="0" t="0" r="0" b="0"/>
                  <wp:docPr id="5" name="Graphic 5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3BCCA620" w14:textId="6D244787" w:rsidR="00965E70" w:rsidRPr="008D4A99" w:rsidRDefault="00965E70" w:rsidP="009C6531">
            <w:pPr>
              <w:pStyle w:val="Contact2"/>
            </w:pPr>
            <w:r>
              <w:t>maxrcoppola@gmail.com</w:t>
            </w:r>
          </w:p>
        </w:tc>
      </w:tr>
      <w:tr w:rsidR="00965E70" w:rsidRPr="00162614" w14:paraId="658927D6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7067CEC0" w14:textId="77777777" w:rsidR="00965E70" w:rsidRPr="000F3FE2" w:rsidRDefault="00965E70" w:rsidP="008D4A99"/>
        </w:tc>
        <w:tc>
          <w:tcPr>
            <w:tcW w:w="182" w:type="dxa"/>
            <w:vMerge/>
          </w:tcPr>
          <w:p w14:paraId="59738014" w14:textId="77777777" w:rsidR="00965E70" w:rsidRDefault="00965E70"/>
        </w:tc>
        <w:tc>
          <w:tcPr>
            <w:tcW w:w="305" w:type="dxa"/>
          </w:tcPr>
          <w:p w14:paraId="2EE56226" w14:textId="77777777" w:rsidR="00965E70" w:rsidRDefault="00965E70"/>
        </w:tc>
        <w:tc>
          <w:tcPr>
            <w:tcW w:w="305" w:type="dxa"/>
          </w:tcPr>
          <w:p w14:paraId="30F307AC" w14:textId="77777777" w:rsidR="00965E70" w:rsidRDefault="00965E70"/>
        </w:tc>
        <w:tc>
          <w:tcPr>
            <w:tcW w:w="468" w:type="dxa"/>
            <w:vMerge/>
            <w:vAlign w:val="center"/>
          </w:tcPr>
          <w:p w14:paraId="3F05617F" w14:textId="5DA8C6F4" w:rsidR="00965E70" w:rsidRDefault="00965E70"/>
        </w:tc>
        <w:tc>
          <w:tcPr>
            <w:tcW w:w="450" w:type="dxa"/>
            <w:vAlign w:val="center"/>
          </w:tcPr>
          <w:p w14:paraId="4C7A23FF" w14:textId="4639A4DC" w:rsidR="00965E70" w:rsidRPr="008D4A99" w:rsidRDefault="00965E70" w:rsidP="00E270D1">
            <w:r w:rsidRPr="00162614">
              <w:rPr>
                <w:noProof/>
              </w:rPr>
              <w:drawing>
                <wp:inline distT="0" distB="0" distL="0" distR="0" wp14:anchorId="2C767798" wp14:editId="57D6DCBB">
                  <wp:extent cx="139065" cy="132080"/>
                  <wp:effectExtent l="0" t="0" r="0" b="1270"/>
                  <wp:docPr id="6" name="Graphic 6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vAlign w:val="center"/>
          </w:tcPr>
          <w:p w14:paraId="04C3C5D5" w14:textId="343A56CE" w:rsidR="00965E70" w:rsidRPr="008D4A99" w:rsidRDefault="00965E70" w:rsidP="00025D23">
            <w:pPr>
              <w:pStyle w:val="Contact2"/>
            </w:pPr>
            <w:r>
              <w:t>max-rodriguez.com</w:t>
            </w:r>
          </w:p>
        </w:tc>
      </w:tr>
      <w:tr w:rsidR="00965E70" w:rsidRPr="00162614" w14:paraId="7C35541A" w14:textId="77777777" w:rsidTr="00D25D8B">
        <w:trPr>
          <w:trHeight w:val="637"/>
        </w:trPr>
        <w:tc>
          <w:tcPr>
            <w:tcW w:w="4410" w:type="dxa"/>
            <w:vMerge/>
            <w:vAlign w:val="center"/>
          </w:tcPr>
          <w:p w14:paraId="59CA2411" w14:textId="77777777" w:rsidR="00965E70" w:rsidRPr="000F3FE2" w:rsidRDefault="00965E70" w:rsidP="008D4A99"/>
        </w:tc>
        <w:tc>
          <w:tcPr>
            <w:tcW w:w="182" w:type="dxa"/>
            <w:vMerge/>
          </w:tcPr>
          <w:p w14:paraId="3AD68C86" w14:textId="77777777" w:rsidR="00965E70" w:rsidRDefault="00965E70"/>
        </w:tc>
        <w:tc>
          <w:tcPr>
            <w:tcW w:w="305" w:type="dxa"/>
          </w:tcPr>
          <w:p w14:paraId="489D7829" w14:textId="77777777" w:rsidR="00965E70" w:rsidRDefault="00965E70"/>
        </w:tc>
        <w:tc>
          <w:tcPr>
            <w:tcW w:w="305" w:type="dxa"/>
          </w:tcPr>
          <w:p w14:paraId="5C178ECA" w14:textId="77777777" w:rsidR="00965E70" w:rsidRDefault="00965E70"/>
        </w:tc>
        <w:tc>
          <w:tcPr>
            <w:tcW w:w="468" w:type="dxa"/>
            <w:vMerge/>
            <w:vAlign w:val="center"/>
          </w:tcPr>
          <w:p w14:paraId="53D9BD2E" w14:textId="767A3057" w:rsidR="00965E70" w:rsidRDefault="00965E70"/>
        </w:tc>
        <w:tc>
          <w:tcPr>
            <w:tcW w:w="450" w:type="dxa"/>
            <w:vAlign w:val="center"/>
          </w:tcPr>
          <w:p w14:paraId="633B7902" w14:textId="67CF06DD" w:rsidR="00965E70" w:rsidRPr="008D4A99" w:rsidRDefault="00965E70" w:rsidP="00E270D1"/>
        </w:tc>
        <w:tc>
          <w:tcPr>
            <w:tcW w:w="4500" w:type="dxa"/>
            <w:vAlign w:val="center"/>
          </w:tcPr>
          <w:p w14:paraId="7B9E1FC2" w14:textId="6913E7B6" w:rsidR="00965E70" w:rsidRPr="008D4A99" w:rsidRDefault="00965E70" w:rsidP="00025D23">
            <w:pPr>
              <w:pStyle w:val="Contact2"/>
            </w:pPr>
          </w:p>
        </w:tc>
      </w:tr>
      <w:tr w:rsidR="00965E70" w14:paraId="1016A801" w14:textId="77777777" w:rsidTr="00D25D8B">
        <w:trPr>
          <w:trHeight w:val="964"/>
        </w:trPr>
        <w:tc>
          <w:tcPr>
            <w:tcW w:w="4410" w:type="dxa"/>
            <w:vAlign w:val="center"/>
          </w:tcPr>
          <w:p w14:paraId="24E868C0" w14:textId="77777777" w:rsidR="00965E70" w:rsidRDefault="00044463" w:rsidP="00D8505D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AD160B20001C45229203900490C640D0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EXPERIENCE</w:t>
                </w:r>
              </w:sdtContent>
            </w:sdt>
          </w:p>
        </w:tc>
        <w:tc>
          <w:tcPr>
            <w:tcW w:w="182" w:type="dxa"/>
          </w:tcPr>
          <w:p w14:paraId="0307589B" w14:textId="77777777" w:rsidR="00965E70" w:rsidRDefault="00965E70"/>
        </w:tc>
        <w:tc>
          <w:tcPr>
            <w:tcW w:w="305" w:type="dxa"/>
          </w:tcPr>
          <w:p w14:paraId="07BEDA14" w14:textId="77777777" w:rsidR="00965E70" w:rsidRDefault="00965E70"/>
        </w:tc>
        <w:tc>
          <w:tcPr>
            <w:tcW w:w="305" w:type="dxa"/>
          </w:tcPr>
          <w:p w14:paraId="3FC0D7C7" w14:textId="77777777" w:rsidR="00965E70" w:rsidRDefault="00965E70"/>
        </w:tc>
        <w:tc>
          <w:tcPr>
            <w:tcW w:w="468" w:type="dxa"/>
          </w:tcPr>
          <w:p w14:paraId="4BDEF764" w14:textId="0ECDC9AE" w:rsidR="00965E70" w:rsidRDefault="00965E70"/>
        </w:tc>
        <w:tc>
          <w:tcPr>
            <w:tcW w:w="4950" w:type="dxa"/>
            <w:gridSpan w:val="2"/>
            <w:vAlign w:val="center"/>
          </w:tcPr>
          <w:p w14:paraId="43C5A34D" w14:textId="77777777" w:rsidR="00965E70" w:rsidRPr="00C45D7E" w:rsidRDefault="00044463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82906F3CE9F4E428B68A1E6D5DF7BE0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SKILLS</w:t>
                </w:r>
              </w:sdtContent>
            </w:sdt>
          </w:p>
        </w:tc>
      </w:tr>
      <w:tr w:rsidR="00965E70" w:rsidRPr="00B87E22" w14:paraId="67CDB0F5" w14:textId="77777777" w:rsidTr="00EF3560">
        <w:trPr>
          <w:trHeight w:val="2434"/>
        </w:trPr>
        <w:tc>
          <w:tcPr>
            <w:tcW w:w="4410" w:type="dxa"/>
            <w:tcBorders>
              <w:bottom w:val="single" w:sz="4" w:space="0" w:color="3A8C95" w:themeColor="accent5" w:themeShade="80"/>
            </w:tcBorders>
          </w:tcPr>
          <w:p w14:paraId="5037D879" w14:textId="13D38CF4" w:rsidR="00965E70" w:rsidRPr="00353E6F" w:rsidRDefault="009D7DF6" w:rsidP="00373FC8">
            <w:pPr>
              <w:pStyle w:val="Heading2"/>
              <w:outlineLvl w:val="1"/>
              <w:rPr>
                <w:color w:val="595959" w:themeColor="text1" w:themeTint="A6"/>
                <w:szCs w:val="28"/>
              </w:rPr>
            </w:pPr>
            <w:r w:rsidRPr="00353E6F">
              <w:rPr>
                <w:color w:val="595959" w:themeColor="text1" w:themeTint="A6"/>
                <w:szCs w:val="28"/>
              </w:rPr>
              <w:t>Open-Source Web API Implementation Project</w:t>
            </w:r>
          </w:p>
          <w:p w14:paraId="097876F2" w14:textId="5BBA7ADD" w:rsidR="00965E70" w:rsidRPr="00162614" w:rsidRDefault="009D7DF6" w:rsidP="00D8505D">
            <w:pPr>
              <w:pStyle w:val="Date"/>
            </w:pPr>
            <w:r>
              <w:t>June 2022</w:t>
            </w:r>
          </w:p>
          <w:p w14:paraId="6D77E559" w14:textId="71CD222B" w:rsidR="00965E70" w:rsidRPr="00162614" w:rsidRDefault="00597759" w:rsidP="00D8505D">
            <w:r w:rsidRPr="00353E6F">
              <w:rPr>
                <w:color w:val="595959" w:themeColor="text1" w:themeTint="A6"/>
              </w:rPr>
              <w:t xml:space="preserve">Between May and June of 2022, I built an </w:t>
            </w:r>
            <w:r w:rsidR="00CF1A47" w:rsidRPr="00353E6F">
              <w:rPr>
                <w:color w:val="595959" w:themeColor="text1" w:themeTint="A6"/>
              </w:rPr>
              <w:t>open-source</w:t>
            </w:r>
            <w:r w:rsidRPr="00353E6F">
              <w:rPr>
                <w:color w:val="595959" w:themeColor="text1" w:themeTint="A6"/>
              </w:rPr>
              <w:t xml:space="preserve"> project that documented and provided a tool that implemented the private Web API and Streaming API for the Poparazzi social media</w:t>
            </w:r>
            <w:r w:rsidR="00D65B67" w:rsidRPr="00353E6F">
              <w:rPr>
                <w:color w:val="595959" w:themeColor="text1" w:themeTint="A6"/>
              </w:rPr>
              <w:t xml:space="preserve"> platfor</w:t>
            </w:r>
            <w:r w:rsidR="00287693" w:rsidRPr="00353E6F">
              <w:rPr>
                <w:color w:val="595959" w:themeColor="text1" w:themeTint="A6"/>
              </w:rPr>
              <w:t>m</w:t>
            </w:r>
            <w:r w:rsidR="00EF3560" w:rsidRPr="00353E6F">
              <w:rPr>
                <w:color w:val="595959" w:themeColor="text1" w:themeTint="A6"/>
              </w:rPr>
              <w:t>.</w:t>
            </w:r>
          </w:p>
        </w:tc>
        <w:tc>
          <w:tcPr>
            <w:tcW w:w="182" w:type="dxa"/>
          </w:tcPr>
          <w:p w14:paraId="2BA67375" w14:textId="77777777" w:rsidR="00965E70" w:rsidRDefault="00965E70"/>
        </w:tc>
        <w:tc>
          <w:tcPr>
            <w:tcW w:w="305" w:type="dxa"/>
          </w:tcPr>
          <w:p w14:paraId="2754DCF8" w14:textId="77777777" w:rsidR="00965E70" w:rsidRDefault="00965E70"/>
        </w:tc>
        <w:tc>
          <w:tcPr>
            <w:tcW w:w="305" w:type="dxa"/>
          </w:tcPr>
          <w:p w14:paraId="7DADF03B" w14:textId="77777777" w:rsidR="00965E70" w:rsidRDefault="00965E70"/>
        </w:tc>
        <w:tc>
          <w:tcPr>
            <w:tcW w:w="468" w:type="dxa"/>
          </w:tcPr>
          <w:p w14:paraId="2BA8072D" w14:textId="6422D511" w:rsidR="00965E70" w:rsidRDefault="00965E70"/>
        </w:tc>
        <w:tc>
          <w:tcPr>
            <w:tcW w:w="4950" w:type="dxa"/>
            <w:gridSpan w:val="2"/>
            <w:vMerge w:val="restart"/>
            <w:vAlign w:val="center"/>
          </w:tcPr>
          <w:p w14:paraId="332D85C2" w14:textId="77777777" w:rsidR="00965E70" w:rsidRPr="00AF75BC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>Bilingual; Fluent in both English and Spanish.</w:t>
            </w:r>
          </w:p>
          <w:p w14:paraId="7DD7D213" w14:textId="2429F69C" w:rsidR="00965E70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>Experience with object-oriented languages</w:t>
            </w:r>
            <w:r w:rsidR="00C35984">
              <w:rPr>
                <w:sz w:val="22"/>
                <w:szCs w:val="22"/>
              </w:rPr>
              <w:t>.</w:t>
            </w:r>
          </w:p>
          <w:p w14:paraId="78E692F7" w14:textId="21A3BFA6" w:rsidR="00C35984" w:rsidRPr="00AF75BC" w:rsidRDefault="00C35984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 knowledge in Python and TypeScript.</w:t>
            </w:r>
          </w:p>
          <w:p w14:paraId="30C671A9" w14:textId="3DD8F4EB" w:rsidR="00965E70" w:rsidRPr="00AF75BC" w:rsidRDefault="00965E70" w:rsidP="00AF75BC">
            <w:pPr>
              <w:pStyle w:val="ListBullet"/>
              <w:ind w:left="144" w:hanging="144"/>
              <w:rPr>
                <w:sz w:val="22"/>
                <w:szCs w:val="22"/>
              </w:rPr>
            </w:pPr>
            <w:r w:rsidRPr="00AF75BC">
              <w:rPr>
                <w:sz w:val="22"/>
                <w:szCs w:val="22"/>
              </w:rPr>
              <w:t xml:space="preserve">3 years of experience using Git VCS </w:t>
            </w:r>
            <w:r w:rsidR="00074912">
              <w:rPr>
                <w:sz w:val="22"/>
                <w:szCs w:val="22"/>
              </w:rPr>
              <w:t>&amp;</w:t>
            </w:r>
            <w:r w:rsidR="007A20A6">
              <w:rPr>
                <w:sz w:val="22"/>
                <w:szCs w:val="22"/>
              </w:rPr>
              <w:t xml:space="preserve"> </w:t>
            </w:r>
            <w:r w:rsidRPr="00AF75BC">
              <w:rPr>
                <w:sz w:val="22"/>
                <w:szCs w:val="22"/>
              </w:rPr>
              <w:t>GitHub.</w:t>
            </w:r>
          </w:p>
          <w:p w14:paraId="6C745297" w14:textId="77777777" w:rsidR="00965E70" w:rsidRPr="00AF25EB" w:rsidRDefault="00965E70" w:rsidP="00AF75BC">
            <w:pPr>
              <w:pStyle w:val="ListBullet"/>
              <w:ind w:left="144" w:hanging="144"/>
            </w:pPr>
            <w:r w:rsidRPr="00AF75BC">
              <w:rPr>
                <w:sz w:val="22"/>
                <w:szCs w:val="22"/>
              </w:rPr>
              <w:t xml:space="preserve">1 year of </w:t>
            </w:r>
            <w:r w:rsidR="00FF7991">
              <w:rPr>
                <w:sz w:val="22"/>
                <w:szCs w:val="22"/>
              </w:rPr>
              <w:t>experience using</w:t>
            </w:r>
            <w:r w:rsidRPr="00AF75BC">
              <w:rPr>
                <w:sz w:val="22"/>
                <w:szCs w:val="22"/>
              </w:rPr>
              <w:t xml:space="preserve"> GNU/Linux</w:t>
            </w:r>
            <w:r w:rsidR="00C35984">
              <w:rPr>
                <w:sz w:val="22"/>
                <w:szCs w:val="22"/>
              </w:rPr>
              <w:t xml:space="preserve"> systems.</w:t>
            </w:r>
          </w:p>
          <w:p w14:paraId="6391B4B0" w14:textId="599930EF" w:rsidR="00AF25EB" w:rsidRPr="00373FC8" w:rsidRDefault="00AF25EB" w:rsidP="00AF75BC">
            <w:pPr>
              <w:pStyle w:val="ListBullet"/>
              <w:ind w:left="144" w:hanging="144"/>
            </w:pPr>
            <w:r>
              <w:rPr>
                <w:sz w:val="22"/>
                <w:szCs w:val="22"/>
              </w:rPr>
              <w:t xml:space="preserve">Basic </w:t>
            </w:r>
            <w:r w:rsidR="004C2A28">
              <w:rPr>
                <w:sz w:val="22"/>
                <w:szCs w:val="22"/>
              </w:rPr>
              <w:t xml:space="preserve">knowledge </w:t>
            </w:r>
            <w:r w:rsidR="00445672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Google Cloud Platform.</w:t>
            </w:r>
          </w:p>
        </w:tc>
      </w:tr>
      <w:tr w:rsidR="00965E70" w:rsidRPr="00162614" w14:paraId="601C869A" w14:textId="77777777" w:rsidTr="00D25D8B">
        <w:trPr>
          <w:trHeight w:val="907"/>
        </w:trPr>
        <w:tc>
          <w:tcPr>
            <w:tcW w:w="4410" w:type="dxa"/>
            <w:vMerge w:val="restart"/>
            <w:tcBorders>
              <w:top w:val="single" w:sz="4" w:space="0" w:color="3A8C95" w:themeColor="accent5" w:themeShade="80"/>
            </w:tcBorders>
          </w:tcPr>
          <w:p w14:paraId="590A8BDB" w14:textId="4EDACCE0" w:rsidR="00965E70" w:rsidRPr="00353E6F" w:rsidRDefault="00534895" w:rsidP="00C45D7E">
            <w:pPr>
              <w:pStyle w:val="Heading2"/>
              <w:outlineLvl w:val="1"/>
              <w:rPr>
                <w:color w:val="595959" w:themeColor="text1" w:themeTint="A6"/>
              </w:rPr>
            </w:pPr>
            <w:r w:rsidRPr="00353E6F">
              <w:rPr>
                <w:color w:val="595959" w:themeColor="text1" w:themeTint="A6"/>
              </w:rPr>
              <w:t>Garmin Watch Application</w:t>
            </w:r>
          </w:p>
          <w:p w14:paraId="04A43D22" w14:textId="5A698720" w:rsidR="00965E70" w:rsidRPr="00162614" w:rsidRDefault="00534895" w:rsidP="00C45D7E">
            <w:pPr>
              <w:pStyle w:val="Date"/>
            </w:pPr>
            <w:r>
              <w:t>September 2021</w:t>
            </w:r>
          </w:p>
          <w:p w14:paraId="2BC9FC66" w14:textId="065CEA2E" w:rsidR="00965E70" w:rsidRPr="00353E6F" w:rsidRDefault="00534895" w:rsidP="00C45D7E">
            <w:pPr>
              <w:rPr>
                <w:color w:val="595959" w:themeColor="text1" w:themeTint="A6"/>
              </w:rPr>
            </w:pPr>
            <w:r w:rsidRPr="00353E6F">
              <w:rPr>
                <w:color w:val="595959" w:themeColor="text1" w:themeTint="A6"/>
              </w:rPr>
              <w:t xml:space="preserve">In </w:t>
            </w:r>
            <w:r w:rsidR="00C24CDE" w:rsidRPr="00353E6F">
              <w:rPr>
                <w:color w:val="595959" w:themeColor="text1" w:themeTint="A6"/>
              </w:rPr>
              <w:t>Fall</w:t>
            </w:r>
            <w:r w:rsidRPr="00353E6F">
              <w:rPr>
                <w:color w:val="595959" w:themeColor="text1" w:themeTint="A6"/>
              </w:rPr>
              <w:t xml:space="preserve"> of 2021, I published my first mobile application for the Garmin watch family on the Garmin IQ store. </w:t>
            </w:r>
            <w:r w:rsidR="001B6B62" w:rsidRPr="00353E6F">
              <w:rPr>
                <w:color w:val="595959" w:themeColor="text1" w:themeTint="A6"/>
              </w:rPr>
              <w:t>This watch face display</w:t>
            </w:r>
            <w:r w:rsidR="000A7A1C" w:rsidRPr="00353E6F">
              <w:rPr>
                <w:color w:val="595959" w:themeColor="text1" w:themeTint="A6"/>
              </w:rPr>
              <w:t xml:space="preserve"> app</w:t>
            </w:r>
            <w:r w:rsidR="001B6B62" w:rsidRPr="00353E6F">
              <w:rPr>
                <w:color w:val="595959" w:themeColor="text1" w:themeTint="A6"/>
              </w:rPr>
              <w:t xml:space="preserve"> has </w:t>
            </w:r>
            <w:r w:rsidR="00C24CDE" w:rsidRPr="00353E6F">
              <w:rPr>
                <w:color w:val="595959" w:themeColor="text1" w:themeTint="A6"/>
              </w:rPr>
              <w:t xml:space="preserve">around </w:t>
            </w:r>
            <w:r w:rsidR="001B6B62" w:rsidRPr="00353E6F">
              <w:rPr>
                <w:color w:val="595959" w:themeColor="text1" w:themeTint="A6"/>
              </w:rPr>
              <w:t>8,500 downloads</w:t>
            </w:r>
            <w:r w:rsidR="00C24CDE" w:rsidRPr="00353E6F">
              <w:rPr>
                <w:color w:val="595959" w:themeColor="text1" w:themeTint="A6"/>
              </w:rPr>
              <w:t xml:space="preserve"> on th</w:t>
            </w:r>
            <w:r w:rsidR="005006D8" w:rsidRPr="00353E6F">
              <w:rPr>
                <w:color w:val="595959" w:themeColor="text1" w:themeTint="A6"/>
              </w:rPr>
              <w:t>e Garmin IQ store.</w:t>
            </w:r>
          </w:p>
          <w:p w14:paraId="7EE48D9F" w14:textId="77777777" w:rsidR="00965E70" w:rsidRPr="00BB3142" w:rsidRDefault="00965E70" w:rsidP="00073BF3">
            <w:pPr>
              <w:ind w:left="-113"/>
            </w:pPr>
          </w:p>
        </w:tc>
        <w:tc>
          <w:tcPr>
            <w:tcW w:w="182" w:type="dxa"/>
          </w:tcPr>
          <w:p w14:paraId="211A1249" w14:textId="77777777" w:rsidR="00965E70" w:rsidRDefault="00965E70"/>
        </w:tc>
        <w:tc>
          <w:tcPr>
            <w:tcW w:w="305" w:type="dxa"/>
          </w:tcPr>
          <w:p w14:paraId="54F40A3D" w14:textId="77777777" w:rsidR="00965E70" w:rsidRDefault="00965E70"/>
        </w:tc>
        <w:tc>
          <w:tcPr>
            <w:tcW w:w="305" w:type="dxa"/>
          </w:tcPr>
          <w:p w14:paraId="3139A3D2" w14:textId="77777777" w:rsidR="00965E70" w:rsidRDefault="00965E70"/>
        </w:tc>
        <w:tc>
          <w:tcPr>
            <w:tcW w:w="468" w:type="dxa"/>
            <w:vMerge w:val="restart"/>
          </w:tcPr>
          <w:p w14:paraId="003C4860" w14:textId="14E5F4FB" w:rsidR="00965E70" w:rsidRDefault="00965E70"/>
        </w:tc>
        <w:tc>
          <w:tcPr>
            <w:tcW w:w="4950" w:type="dxa"/>
            <w:gridSpan w:val="2"/>
            <w:vMerge/>
            <w:vAlign w:val="center"/>
          </w:tcPr>
          <w:p w14:paraId="23B133CA" w14:textId="77777777" w:rsidR="00965E70" w:rsidRPr="00B87E22" w:rsidRDefault="00965E70" w:rsidP="00BB3142">
            <w:pPr>
              <w:ind w:left="-113"/>
              <w:rPr>
                <w:rStyle w:val="Heading3Char"/>
              </w:rPr>
            </w:pPr>
          </w:p>
        </w:tc>
      </w:tr>
      <w:tr w:rsidR="00965E70" w:rsidRPr="00B87E22" w14:paraId="75C0F01A" w14:textId="77777777" w:rsidTr="00D25D8B">
        <w:trPr>
          <w:trHeight w:val="517"/>
        </w:trPr>
        <w:tc>
          <w:tcPr>
            <w:tcW w:w="4410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4164AF57" w14:textId="77777777" w:rsidR="00965E70" w:rsidRDefault="00965E70" w:rsidP="00BB3142">
            <w:pPr>
              <w:pStyle w:val="Heading3"/>
              <w:ind w:left="-113"/>
              <w:outlineLvl w:val="2"/>
            </w:pPr>
          </w:p>
        </w:tc>
        <w:tc>
          <w:tcPr>
            <w:tcW w:w="182" w:type="dxa"/>
          </w:tcPr>
          <w:p w14:paraId="4EA77DF0" w14:textId="77777777" w:rsidR="00965E70" w:rsidRDefault="00965E70"/>
        </w:tc>
        <w:tc>
          <w:tcPr>
            <w:tcW w:w="305" w:type="dxa"/>
          </w:tcPr>
          <w:p w14:paraId="5F3A454C" w14:textId="77777777" w:rsidR="00965E70" w:rsidRDefault="00965E70"/>
        </w:tc>
        <w:tc>
          <w:tcPr>
            <w:tcW w:w="305" w:type="dxa"/>
          </w:tcPr>
          <w:p w14:paraId="598155F1" w14:textId="77777777" w:rsidR="00965E70" w:rsidRDefault="00965E70"/>
        </w:tc>
        <w:tc>
          <w:tcPr>
            <w:tcW w:w="468" w:type="dxa"/>
            <w:vMerge/>
          </w:tcPr>
          <w:p w14:paraId="0A973828" w14:textId="0B4E8B14" w:rsidR="00965E70" w:rsidRDefault="00965E70"/>
        </w:tc>
        <w:tc>
          <w:tcPr>
            <w:tcW w:w="4950" w:type="dxa"/>
            <w:gridSpan w:val="2"/>
            <w:vAlign w:val="center"/>
          </w:tcPr>
          <w:p w14:paraId="66521372" w14:textId="77777777" w:rsidR="00965E70" w:rsidRPr="00C45D7E" w:rsidRDefault="00044463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E702BD91ED39463093F9C32CBBDD1CEF"/>
                </w:placeholder>
                <w:temporary/>
                <w:showingPlcHdr/>
                <w15:appearance w15:val="hidden"/>
              </w:sdtPr>
              <w:sdtEndPr/>
              <w:sdtContent>
                <w:r w:rsidR="00965E70" w:rsidRPr="00070E95">
                  <w:t>EDUCATION</w:t>
                </w:r>
              </w:sdtContent>
            </w:sdt>
          </w:p>
        </w:tc>
      </w:tr>
      <w:tr w:rsidR="00965E70" w:rsidRPr="00162614" w14:paraId="294EC76E" w14:textId="77777777" w:rsidTr="00871A18">
        <w:trPr>
          <w:trHeight w:val="1200"/>
        </w:trPr>
        <w:tc>
          <w:tcPr>
            <w:tcW w:w="4410" w:type="dxa"/>
            <w:vMerge w:val="restart"/>
            <w:tcBorders>
              <w:top w:val="single" w:sz="4" w:space="0" w:color="3A8C95" w:themeColor="accent5" w:themeShade="80"/>
            </w:tcBorders>
          </w:tcPr>
          <w:p w14:paraId="05C800AC" w14:textId="70C91957" w:rsidR="00965E70" w:rsidRPr="00353E6F" w:rsidRDefault="0056261B" w:rsidP="00871A18">
            <w:pPr>
              <w:pStyle w:val="Heading2"/>
              <w:outlineLvl w:val="1"/>
              <w:rPr>
                <w:rStyle w:val="Heading4Char"/>
                <w:bCs/>
                <w:iCs w:val="0"/>
                <w:color w:val="595959" w:themeColor="text1" w:themeTint="A6"/>
              </w:rPr>
            </w:pPr>
            <w:r w:rsidRPr="00353E6F">
              <w:rPr>
                <w:bCs/>
                <w:iCs/>
                <w:color w:val="595959" w:themeColor="text1" w:themeTint="A6"/>
              </w:rPr>
              <w:t>Social Media Twitter Bot</w:t>
            </w:r>
          </w:p>
          <w:p w14:paraId="64CE7743" w14:textId="1CBD2F4F" w:rsidR="00965E70" w:rsidRPr="00162614" w:rsidRDefault="001A2226" w:rsidP="00871A18">
            <w:pPr>
              <w:pStyle w:val="Date"/>
            </w:pPr>
            <w:r>
              <w:t>June 2020</w:t>
            </w:r>
          </w:p>
          <w:p w14:paraId="5FC228B1" w14:textId="7532BD85" w:rsidR="00965E70" w:rsidRPr="0056261B" w:rsidRDefault="0056261B" w:rsidP="00C45D7E">
            <w:pPr>
              <w:rPr>
                <w:color w:val="E6E6E6" w:themeColor="accent4"/>
              </w:rPr>
            </w:pPr>
            <w:r w:rsidRPr="00353E6F">
              <w:rPr>
                <w:color w:val="595959" w:themeColor="text1" w:themeTint="A6"/>
              </w:rPr>
              <w:t xml:space="preserve">In June of 2020, I </w:t>
            </w:r>
            <w:r w:rsidR="00420C90" w:rsidRPr="00353E6F">
              <w:rPr>
                <w:color w:val="595959" w:themeColor="text1" w:themeTint="A6"/>
              </w:rPr>
              <w:t>built an automation for the Twitter social media platform using the Python language and an open-source Python module for using the Twitter media API.</w:t>
            </w:r>
            <w:r w:rsidR="00731EC5" w:rsidRPr="00353E6F">
              <w:rPr>
                <w:color w:val="595959" w:themeColor="text1" w:themeTint="A6"/>
              </w:rPr>
              <w:t xml:space="preserve"> The bot would post updates from a</w:t>
            </w:r>
            <w:r w:rsidR="002E1564" w:rsidRPr="00353E6F">
              <w:rPr>
                <w:color w:val="595959" w:themeColor="text1" w:themeTint="A6"/>
              </w:rPr>
              <w:t>n online game</w:t>
            </w:r>
            <w:r w:rsidR="00731EC5" w:rsidRPr="00353E6F">
              <w:rPr>
                <w:color w:val="595959" w:themeColor="text1" w:themeTint="A6"/>
              </w:rPr>
              <w:t xml:space="preserve"> Rest API endpoint available at https://</w:t>
            </w:r>
            <w:r w:rsidR="00637167" w:rsidRPr="00353E6F">
              <w:rPr>
                <w:color w:val="595959" w:themeColor="text1" w:themeTint="A6"/>
              </w:rPr>
              <w:t>www.</w:t>
            </w:r>
            <w:r w:rsidR="00731EC5" w:rsidRPr="00353E6F">
              <w:rPr>
                <w:color w:val="595959" w:themeColor="text1" w:themeTint="A6"/>
              </w:rPr>
              <w:t>toontownrewritten.com/api/sillymeter.</w:t>
            </w:r>
            <w:r w:rsidR="001E56B4" w:rsidRPr="00353E6F">
              <w:rPr>
                <w:color w:val="595959" w:themeColor="text1" w:themeTint="A6"/>
              </w:rPr>
              <w:t xml:space="preserve"> </w:t>
            </w:r>
          </w:p>
        </w:tc>
        <w:tc>
          <w:tcPr>
            <w:tcW w:w="182" w:type="dxa"/>
          </w:tcPr>
          <w:p w14:paraId="36A008F6" w14:textId="77777777" w:rsidR="00965E70" w:rsidRDefault="00965E70" w:rsidP="00443C70">
            <w:pPr>
              <w:spacing w:before="40"/>
            </w:pPr>
          </w:p>
        </w:tc>
        <w:tc>
          <w:tcPr>
            <w:tcW w:w="305" w:type="dxa"/>
          </w:tcPr>
          <w:p w14:paraId="6D94693B" w14:textId="77777777" w:rsidR="00965E70" w:rsidRDefault="00965E70" w:rsidP="00443C70">
            <w:pPr>
              <w:spacing w:before="40"/>
            </w:pPr>
          </w:p>
        </w:tc>
        <w:tc>
          <w:tcPr>
            <w:tcW w:w="305" w:type="dxa"/>
          </w:tcPr>
          <w:p w14:paraId="7195F01F" w14:textId="77777777" w:rsidR="00965E70" w:rsidRDefault="00965E70" w:rsidP="00443C70">
            <w:pPr>
              <w:spacing w:before="40"/>
            </w:pPr>
          </w:p>
        </w:tc>
        <w:tc>
          <w:tcPr>
            <w:tcW w:w="468" w:type="dxa"/>
            <w:vMerge w:val="restart"/>
          </w:tcPr>
          <w:p w14:paraId="3484861B" w14:textId="51CAD684" w:rsidR="00965E70" w:rsidRDefault="00965E70" w:rsidP="00C93146">
            <w:pPr>
              <w:spacing w:before="40"/>
            </w:pPr>
          </w:p>
        </w:tc>
        <w:tc>
          <w:tcPr>
            <w:tcW w:w="4950" w:type="dxa"/>
            <w:gridSpan w:val="2"/>
            <w:vAlign w:val="center"/>
          </w:tcPr>
          <w:p w14:paraId="5B199140" w14:textId="1669C7E4" w:rsidR="00965E70" w:rsidRPr="00162614" w:rsidRDefault="00965E70" w:rsidP="00C93146">
            <w:pPr>
              <w:pStyle w:val="Heading2"/>
              <w:spacing w:before="0" w:line="240" w:lineRule="auto"/>
              <w:outlineLvl w:val="1"/>
            </w:pPr>
            <w:r>
              <w:t>Arizona Virtual Academy</w:t>
            </w:r>
          </w:p>
          <w:p w14:paraId="7EE61D1D" w14:textId="1BB35917" w:rsidR="00965E70" w:rsidRPr="00162614" w:rsidRDefault="00965E70" w:rsidP="00C93146">
            <w:pPr>
              <w:pStyle w:val="Date"/>
            </w:pPr>
            <w:r>
              <w:t>2019-2022</w:t>
            </w:r>
          </w:p>
          <w:p w14:paraId="5CF7CBB5" w14:textId="3D6C62B2" w:rsidR="00965E70" w:rsidRPr="008A65BA" w:rsidRDefault="00965E70" w:rsidP="00C93146">
            <w:r>
              <w:t>Attended 3 years of High School online</w:t>
            </w:r>
            <w:r w:rsidR="00ED459C">
              <w:t>.</w:t>
            </w:r>
          </w:p>
        </w:tc>
      </w:tr>
      <w:tr w:rsidR="00965E70" w:rsidRPr="00162614" w14:paraId="28C2628B" w14:textId="77777777" w:rsidTr="00D25D8B">
        <w:trPr>
          <w:trHeight w:val="1417"/>
        </w:trPr>
        <w:tc>
          <w:tcPr>
            <w:tcW w:w="4410" w:type="dxa"/>
            <w:vMerge/>
            <w:vAlign w:val="center"/>
          </w:tcPr>
          <w:p w14:paraId="4E459749" w14:textId="77777777" w:rsidR="00965E70" w:rsidRDefault="00965E70" w:rsidP="00BB3142">
            <w:pPr>
              <w:pStyle w:val="Heading3"/>
              <w:ind w:left="-113"/>
              <w:outlineLvl w:val="2"/>
            </w:pPr>
          </w:p>
        </w:tc>
        <w:tc>
          <w:tcPr>
            <w:tcW w:w="182" w:type="dxa"/>
          </w:tcPr>
          <w:p w14:paraId="5EC99A91" w14:textId="77777777" w:rsidR="00965E70" w:rsidRDefault="00965E70"/>
        </w:tc>
        <w:tc>
          <w:tcPr>
            <w:tcW w:w="305" w:type="dxa"/>
          </w:tcPr>
          <w:p w14:paraId="7CCA2C2F" w14:textId="77777777" w:rsidR="00965E70" w:rsidRDefault="00965E70"/>
        </w:tc>
        <w:tc>
          <w:tcPr>
            <w:tcW w:w="305" w:type="dxa"/>
          </w:tcPr>
          <w:p w14:paraId="730E10CA" w14:textId="77777777" w:rsidR="00965E70" w:rsidRDefault="00965E70"/>
        </w:tc>
        <w:tc>
          <w:tcPr>
            <w:tcW w:w="468" w:type="dxa"/>
            <w:vMerge/>
          </w:tcPr>
          <w:p w14:paraId="773B9EB7" w14:textId="2029C07D" w:rsidR="00965E70" w:rsidRDefault="00965E70" w:rsidP="00C93146"/>
        </w:tc>
        <w:tc>
          <w:tcPr>
            <w:tcW w:w="4950" w:type="dxa"/>
            <w:gridSpan w:val="2"/>
            <w:vAlign w:val="center"/>
          </w:tcPr>
          <w:p w14:paraId="645018E5" w14:textId="62FB25C0" w:rsidR="00C17D39" w:rsidRPr="00162614" w:rsidRDefault="00C17D39" w:rsidP="00C17D39">
            <w:pPr>
              <w:pStyle w:val="Heading2"/>
              <w:spacing w:before="0" w:line="240" w:lineRule="auto"/>
              <w:outlineLvl w:val="1"/>
            </w:pPr>
            <w:r>
              <w:t>Rio Salado College</w:t>
            </w:r>
          </w:p>
          <w:p w14:paraId="6FD7FE87" w14:textId="77777777" w:rsidR="00C17D39" w:rsidRPr="00935402" w:rsidRDefault="00C17D39" w:rsidP="00C17D39">
            <w:pPr>
              <w:pStyle w:val="Date"/>
              <w:rPr>
                <w:rStyle w:val="DateChar"/>
                <w:caps/>
              </w:rPr>
            </w:pPr>
            <w:r>
              <w:t>2021-2022</w:t>
            </w:r>
          </w:p>
          <w:p w14:paraId="4C4C831E" w14:textId="1576A6CE" w:rsidR="00C17D39" w:rsidRDefault="004D471D" w:rsidP="00C17D39">
            <w:r>
              <w:t>On</w:t>
            </w:r>
            <w:r w:rsidR="00C17D39">
              <w:t>line</w:t>
            </w:r>
            <w:r>
              <w:t xml:space="preserve"> </w:t>
            </w:r>
            <w:r w:rsidR="00C17D39">
              <w:t>via a concurrent enrollment program</w:t>
            </w:r>
            <w:r>
              <w:t>, finished 4 courses towards an Associate Degree on programming</w:t>
            </w:r>
            <w:r w:rsidR="00C17D39">
              <w:t>.</w:t>
            </w:r>
          </w:p>
          <w:p w14:paraId="71253372" w14:textId="77777777" w:rsidR="00C17D39" w:rsidRPr="00873BDE" w:rsidRDefault="00C17D39" w:rsidP="00C17D39">
            <w:pPr>
              <w:pStyle w:val="Heading2"/>
              <w:spacing w:before="0" w:line="240" w:lineRule="auto"/>
              <w:outlineLvl w:val="1"/>
              <w:rPr>
                <w:sz w:val="18"/>
                <w:szCs w:val="18"/>
              </w:rPr>
            </w:pPr>
          </w:p>
          <w:p w14:paraId="3B338949" w14:textId="41C2FFA3" w:rsidR="00C17D39" w:rsidRPr="00162614" w:rsidRDefault="00C17D39" w:rsidP="00C17D39">
            <w:pPr>
              <w:pStyle w:val="Heading2"/>
              <w:spacing w:before="0" w:line="240" w:lineRule="auto"/>
              <w:outlineLvl w:val="1"/>
            </w:pPr>
            <w:r>
              <w:t>Sunrise Mountain High School</w:t>
            </w:r>
          </w:p>
          <w:p w14:paraId="43268C83" w14:textId="3CA352DD" w:rsidR="00C17D39" w:rsidRPr="00935402" w:rsidRDefault="00C17D39" w:rsidP="00C17D39">
            <w:pPr>
              <w:pStyle w:val="Date"/>
              <w:rPr>
                <w:rStyle w:val="DateChar"/>
                <w:caps/>
              </w:rPr>
            </w:pPr>
            <w:r>
              <w:t>2022-present</w:t>
            </w:r>
          </w:p>
          <w:p w14:paraId="63860D8A" w14:textId="6470AC1B" w:rsidR="00C17D39" w:rsidRPr="00C17D39" w:rsidRDefault="00C17D39" w:rsidP="00C17D39">
            <w:r>
              <w:t>I’ve enrolled for my Senior year of High School and will be attending from Fall 2022 to Spring 2023.</w:t>
            </w:r>
          </w:p>
        </w:tc>
      </w:tr>
    </w:tbl>
    <w:p w14:paraId="444B2831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94BE" w14:textId="77777777" w:rsidR="00044463" w:rsidRDefault="00044463" w:rsidP="00BA3E51">
      <w:pPr>
        <w:spacing w:line="240" w:lineRule="auto"/>
      </w:pPr>
      <w:r>
        <w:separator/>
      </w:r>
    </w:p>
  </w:endnote>
  <w:endnote w:type="continuationSeparator" w:id="0">
    <w:p w14:paraId="4428830E" w14:textId="77777777" w:rsidR="00044463" w:rsidRDefault="00044463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532D" w14:textId="77777777" w:rsidR="00044463" w:rsidRDefault="00044463" w:rsidP="00BA3E51">
      <w:pPr>
        <w:spacing w:line="240" w:lineRule="auto"/>
      </w:pPr>
      <w:r>
        <w:separator/>
      </w:r>
    </w:p>
  </w:footnote>
  <w:footnote w:type="continuationSeparator" w:id="0">
    <w:p w14:paraId="00E5537E" w14:textId="77777777" w:rsidR="00044463" w:rsidRDefault="00044463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C27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428851F" wp14:editId="0187D38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9D5B28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CB812B" wp14:editId="64272A42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C64680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4D8D10E6" wp14:editId="37CE291D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ED5F98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7B0C040A" wp14:editId="1703F0EA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4D8CC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0D3E0F76" wp14:editId="20E3DC2A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B4F374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6081F6DF" wp14:editId="74E8AB04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30381A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CF5A8C6" wp14:editId="17587233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02B768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721BFD5" wp14:editId="24C915CA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035F2C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 w16cid:durableId="106432186">
    <w:abstractNumId w:val="6"/>
  </w:num>
  <w:num w:numId="2" w16cid:durableId="1757164419">
    <w:abstractNumId w:val="4"/>
  </w:num>
  <w:num w:numId="3" w16cid:durableId="1211963132">
    <w:abstractNumId w:val="5"/>
  </w:num>
  <w:num w:numId="4" w16cid:durableId="1939946904">
    <w:abstractNumId w:val="3"/>
  </w:num>
  <w:num w:numId="5" w16cid:durableId="754933084">
    <w:abstractNumId w:val="2"/>
  </w:num>
  <w:num w:numId="6" w16cid:durableId="1636059576">
    <w:abstractNumId w:val="1"/>
  </w:num>
  <w:num w:numId="7" w16cid:durableId="1951349261">
    <w:abstractNumId w:val="0"/>
  </w:num>
  <w:num w:numId="8" w16cid:durableId="934433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F8"/>
    <w:rsid w:val="00025D23"/>
    <w:rsid w:val="000407F5"/>
    <w:rsid w:val="00041F8A"/>
    <w:rsid w:val="00044463"/>
    <w:rsid w:val="00045F2E"/>
    <w:rsid w:val="00055BBC"/>
    <w:rsid w:val="00067D67"/>
    <w:rsid w:val="00070E95"/>
    <w:rsid w:val="00073BF3"/>
    <w:rsid w:val="00074912"/>
    <w:rsid w:val="00081B51"/>
    <w:rsid w:val="00083820"/>
    <w:rsid w:val="000A7A1C"/>
    <w:rsid w:val="000D3891"/>
    <w:rsid w:val="000E424A"/>
    <w:rsid w:val="000F22C9"/>
    <w:rsid w:val="000F3FE2"/>
    <w:rsid w:val="00124BF8"/>
    <w:rsid w:val="001331C0"/>
    <w:rsid w:val="00140582"/>
    <w:rsid w:val="00162614"/>
    <w:rsid w:val="00177BCB"/>
    <w:rsid w:val="001A2226"/>
    <w:rsid w:val="001A313A"/>
    <w:rsid w:val="001B18E5"/>
    <w:rsid w:val="001B6B62"/>
    <w:rsid w:val="001C3139"/>
    <w:rsid w:val="001C6718"/>
    <w:rsid w:val="001E56B4"/>
    <w:rsid w:val="00200FC4"/>
    <w:rsid w:val="00217454"/>
    <w:rsid w:val="002251C8"/>
    <w:rsid w:val="002406BF"/>
    <w:rsid w:val="00287693"/>
    <w:rsid w:val="002929B0"/>
    <w:rsid w:val="00293BB8"/>
    <w:rsid w:val="002A4A92"/>
    <w:rsid w:val="002D5478"/>
    <w:rsid w:val="002E1564"/>
    <w:rsid w:val="002F5BE6"/>
    <w:rsid w:val="00353E6F"/>
    <w:rsid w:val="00364626"/>
    <w:rsid w:val="00364B5C"/>
    <w:rsid w:val="00373FC8"/>
    <w:rsid w:val="003A6FEC"/>
    <w:rsid w:val="003B3A48"/>
    <w:rsid w:val="003C26DE"/>
    <w:rsid w:val="003C5242"/>
    <w:rsid w:val="003C67A8"/>
    <w:rsid w:val="003E7783"/>
    <w:rsid w:val="00413144"/>
    <w:rsid w:val="00420C90"/>
    <w:rsid w:val="00422F71"/>
    <w:rsid w:val="004324AE"/>
    <w:rsid w:val="00442A0E"/>
    <w:rsid w:val="00443C70"/>
    <w:rsid w:val="00445672"/>
    <w:rsid w:val="004B419A"/>
    <w:rsid w:val="004C2A28"/>
    <w:rsid w:val="004D471D"/>
    <w:rsid w:val="004D6235"/>
    <w:rsid w:val="004E4404"/>
    <w:rsid w:val="004E6AB2"/>
    <w:rsid w:val="004F1C51"/>
    <w:rsid w:val="005006D8"/>
    <w:rsid w:val="0052439C"/>
    <w:rsid w:val="00534895"/>
    <w:rsid w:val="00535F87"/>
    <w:rsid w:val="0056261B"/>
    <w:rsid w:val="00564622"/>
    <w:rsid w:val="00597759"/>
    <w:rsid w:val="005B3227"/>
    <w:rsid w:val="005B76F1"/>
    <w:rsid w:val="005E0657"/>
    <w:rsid w:val="00637167"/>
    <w:rsid w:val="006600BC"/>
    <w:rsid w:val="006755BF"/>
    <w:rsid w:val="006C0673"/>
    <w:rsid w:val="006C75D7"/>
    <w:rsid w:val="006D172F"/>
    <w:rsid w:val="00705DD7"/>
    <w:rsid w:val="007065ED"/>
    <w:rsid w:val="00731EC5"/>
    <w:rsid w:val="00741913"/>
    <w:rsid w:val="00747832"/>
    <w:rsid w:val="00755B56"/>
    <w:rsid w:val="007759A1"/>
    <w:rsid w:val="007764DE"/>
    <w:rsid w:val="007A0B1E"/>
    <w:rsid w:val="007A20A6"/>
    <w:rsid w:val="007B2527"/>
    <w:rsid w:val="007C2B52"/>
    <w:rsid w:val="007E5AAA"/>
    <w:rsid w:val="007E6083"/>
    <w:rsid w:val="0081316C"/>
    <w:rsid w:val="00855181"/>
    <w:rsid w:val="008643BF"/>
    <w:rsid w:val="008700F8"/>
    <w:rsid w:val="00871A18"/>
    <w:rsid w:val="00873BDE"/>
    <w:rsid w:val="00893796"/>
    <w:rsid w:val="00895C7B"/>
    <w:rsid w:val="008A65BA"/>
    <w:rsid w:val="008B1112"/>
    <w:rsid w:val="008D4A99"/>
    <w:rsid w:val="00914419"/>
    <w:rsid w:val="00935402"/>
    <w:rsid w:val="009413C4"/>
    <w:rsid w:val="00962E61"/>
    <w:rsid w:val="00965E70"/>
    <w:rsid w:val="00976E5A"/>
    <w:rsid w:val="009772F8"/>
    <w:rsid w:val="00986331"/>
    <w:rsid w:val="00991A4A"/>
    <w:rsid w:val="009C2342"/>
    <w:rsid w:val="009C6531"/>
    <w:rsid w:val="009C7105"/>
    <w:rsid w:val="009D7DF6"/>
    <w:rsid w:val="009E3575"/>
    <w:rsid w:val="00A44127"/>
    <w:rsid w:val="00AB7FE5"/>
    <w:rsid w:val="00AC1E5A"/>
    <w:rsid w:val="00AE1473"/>
    <w:rsid w:val="00AF25EB"/>
    <w:rsid w:val="00AF75BC"/>
    <w:rsid w:val="00B03624"/>
    <w:rsid w:val="00B727F3"/>
    <w:rsid w:val="00B87E22"/>
    <w:rsid w:val="00BA2D2C"/>
    <w:rsid w:val="00BA3E51"/>
    <w:rsid w:val="00BA52A9"/>
    <w:rsid w:val="00BB3142"/>
    <w:rsid w:val="00C155FC"/>
    <w:rsid w:val="00C17D39"/>
    <w:rsid w:val="00C24CDE"/>
    <w:rsid w:val="00C35984"/>
    <w:rsid w:val="00C45D7E"/>
    <w:rsid w:val="00C93146"/>
    <w:rsid w:val="00CB1D3C"/>
    <w:rsid w:val="00CF1A47"/>
    <w:rsid w:val="00CF2004"/>
    <w:rsid w:val="00D12094"/>
    <w:rsid w:val="00D163DA"/>
    <w:rsid w:val="00D25D8B"/>
    <w:rsid w:val="00D65B67"/>
    <w:rsid w:val="00D666BB"/>
    <w:rsid w:val="00D66717"/>
    <w:rsid w:val="00D8505D"/>
    <w:rsid w:val="00E04462"/>
    <w:rsid w:val="00E20245"/>
    <w:rsid w:val="00E26869"/>
    <w:rsid w:val="00E270D1"/>
    <w:rsid w:val="00E35010"/>
    <w:rsid w:val="00E41BE5"/>
    <w:rsid w:val="00E4379F"/>
    <w:rsid w:val="00E80C1C"/>
    <w:rsid w:val="00E84964"/>
    <w:rsid w:val="00EA0042"/>
    <w:rsid w:val="00EB1998"/>
    <w:rsid w:val="00ED046F"/>
    <w:rsid w:val="00ED459C"/>
    <w:rsid w:val="00EF3560"/>
    <w:rsid w:val="00EF639B"/>
    <w:rsid w:val="00F50BC6"/>
    <w:rsid w:val="00F908C3"/>
    <w:rsid w:val="00FA2897"/>
    <w:rsid w:val="00FA4BC8"/>
    <w:rsid w:val="00FA5296"/>
    <w:rsid w:val="00FE2094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4B7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rc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D4031A456D44D5ABBDF0A81C715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462C3-7A0C-4567-A326-D3F60D2E5DBF}"/>
      </w:docPartPr>
      <w:docPartBody>
        <w:p w:rsidR="00365D23" w:rsidRDefault="00231758" w:rsidP="00231758">
          <w:pPr>
            <w:pStyle w:val="3BD4031A456D44D5ABBDF0A81C7150E0"/>
          </w:pPr>
          <w:r w:rsidRPr="00C45D7E">
            <w:t>PROFILE</w:t>
          </w:r>
        </w:p>
      </w:docPartBody>
    </w:docPart>
    <w:docPart>
      <w:docPartPr>
        <w:name w:val="84A0B9D8CB6D40B89433839319E34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AC272-0D65-4DCF-B6C6-7B2781D0DCB8}"/>
      </w:docPartPr>
      <w:docPartBody>
        <w:p w:rsidR="00365D23" w:rsidRDefault="00231758" w:rsidP="00231758">
          <w:pPr>
            <w:pStyle w:val="84A0B9D8CB6D40B89433839319E34ACA"/>
          </w:pPr>
          <w:r w:rsidRPr="00162614">
            <w:t>CONTACT</w:t>
          </w:r>
        </w:p>
      </w:docPartBody>
    </w:docPart>
    <w:docPart>
      <w:docPartPr>
        <w:name w:val="AD160B20001C45229203900490C64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93D40-BD82-4078-8372-F033245FA749}"/>
      </w:docPartPr>
      <w:docPartBody>
        <w:p w:rsidR="00365D23" w:rsidRDefault="00231758" w:rsidP="00231758">
          <w:pPr>
            <w:pStyle w:val="AD160B20001C45229203900490C640D0"/>
          </w:pPr>
          <w:r>
            <w:t>EXPERIENCE</w:t>
          </w:r>
        </w:p>
      </w:docPartBody>
    </w:docPart>
    <w:docPart>
      <w:docPartPr>
        <w:name w:val="682906F3CE9F4E428B68A1E6D5DF7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A816-22CD-4243-8BC7-F168A3BDC3CC}"/>
      </w:docPartPr>
      <w:docPartBody>
        <w:p w:rsidR="00365D23" w:rsidRDefault="00231758" w:rsidP="00231758">
          <w:pPr>
            <w:pStyle w:val="682906F3CE9F4E428B68A1E6D5DF7BE0"/>
          </w:pPr>
          <w:r w:rsidRPr="00162614">
            <w:t>SKILLS</w:t>
          </w:r>
        </w:p>
      </w:docPartBody>
    </w:docPart>
    <w:docPart>
      <w:docPartPr>
        <w:name w:val="E702BD91ED39463093F9C32CBBDD1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A440-49D1-48C8-9002-641C73975DD3}"/>
      </w:docPartPr>
      <w:docPartBody>
        <w:p w:rsidR="00365D23" w:rsidRDefault="00231758" w:rsidP="00231758">
          <w:pPr>
            <w:pStyle w:val="E702BD91ED39463093F9C32CBBDD1CEF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257906318">
    <w:abstractNumId w:val="0"/>
  </w:num>
  <w:num w:numId="2" w16cid:durableId="142206607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58"/>
    <w:rsid w:val="00231758"/>
    <w:rsid w:val="00365D23"/>
    <w:rsid w:val="008D4CF7"/>
    <w:rsid w:val="00A2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75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175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3BD4031A456D44D5ABBDF0A81C7150E0">
    <w:name w:val="3BD4031A456D44D5ABBDF0A81C7150E0"/>
    <w:rsid w:val="00231758"/>
  </w:style>
  <w:style w:type="paragraph" w:customStyle="1" w:styleId="84A0B9D8CB6D40B89433839319E34ACA">
    <w:name w:val="84A0B9D8CB6D40B89433839319E34ACA"/>
    <w:rsid w:val="00231758"/>
  </w:style>
  <w:style w:type="paragraph" w:customStyle="1" w:styleId="AD160B20001C45229203900490C640D0">
    <w:name w:val="AD160B20001C45229203900490C640D0"/>
    <w:rsid w:val="00231758"/>
  </w:style>
  <w:style w:type="paragraph" w:customStyle="1" w:styleId="682906F3CE9F4E428B68A1E6D5DF7BE0">
    <w:name w:val="682906F3CE9F4E428B68A1E6D5DF7BE0"/>
    <w:rsid w:val="00231758"/>
  </w:style>
  <w:style w:type="paragraph" w:customStyle="1" w:styleId="E702BD91ED39463093F9C32CBBDD1CEF">
    <w:name w:val="E702BD91ED39463093F9C32CBBDD1CEF"/>
    <w:rsid w:val="00231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2022-06-02T21:15:00Z</dcterms:created>
  <dcterms:modified xsi:type="dcterms:W3CDTF">2022-06-07T22:04:00Z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